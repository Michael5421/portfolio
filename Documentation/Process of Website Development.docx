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4E45" w14:textId="20ABA23C" w:rsidR="00F9444C" w:rsidRDefault="0032708C">
      <w:pPr>
        <w:pStyle w:val="NoSpacing"/>
      </w:pPr>
      <w:r>
        <w:t>Michael Garcia</w:t>
      </w:r>
    </w:p>
    <w:p w14:paraId="67AA55D3" w14:textId="32D81F1E" w:rsidR="00E614DD" w:rsidRDefault="00CE6EB3">
      <w:pPr>
        <w:pStyle w:val="NoSpacing"/>
      </w:pPr>
      <w:r>
        <w:t>Srikanth Vemula</w:t>
      </w:r>
    </w:p>
    <w:p w14:paraId="0CAB78AA" w14:textId="526A8F04" w:rsidR="00E614DD" w:rsidRDefault="0032708C">
      <w:pPr>
        <w:pStyle w:val="NoSpacing"/>
      </w:pPr>
      <w:r>
        <w:t>Website Development I (CIS 2368)</w:t>
      </w:r>
    </w:p>
    <w:p w14:paraId="2940D2A6" w14:textId="7C45B907" w:rsidR="00E614DD" w:rsidRDefault="0032708C">
      <w:pPr>
        <w:pStyle w:val="NoSpacing"/>
      </w:pPr>
      <w:r>
        <w:t>29 August 2021</w:t>
      </w:r>
    </w:p>
    <w:p w14:paraId="513CA95F" w14:textId="22A94837" w:rsidR="00CE6EB3" w:rsidRDefault="00CE6EB3" w:rsidP="00CE6EB3">
      <w:pPr>
        <w:pStyle w:val="Title"/>
      </w:pPr>
      <w:r>
        <w:t>Process of Website Development</w:t>
      </w:r>
    </w:p>
    <w:p w14:paraId="5344328E" w14:textId="048FD6F5" w:rsidR="00CE6EB3" w:rsidRPr="009C28A1" w:rsidRDefault="00CE6EB3" w:rsidP="009C28A1">
      <w:pPr>
        <w:pStyle w:val="ListParagraph"/>
        <w:ind w:left="1080" w:firstLine="0"/>
        <w:rPr>
          <w:b/>
          <w:bCs/>
          <w:u w:val="single"/>
        </w:rPr>
      </w:pPr>
      <w:r w:rsidRPr="009C28A1">
        <w:rPr>
          <w:b/>
          <w:bCs/>
          <w:u w:val="single"/>
        </w:rPr>
        <w:t>Form a plan</w:t>
      </w:r>
    </w:p>
    <w:p w14:paraId="3DBB47B6" w14:textId="77127047" w:rsidR="009B4137" w:rsidRDefault="00CE6EB3" w:rsidP="009B4137">
      <w:pPr>
        <w:rPr>
          <w:i/>
          <w:iCs/>
        </w:rPr>
      </w:pPr>
      <w:r w:rsidRPr="00CE6EB3">
        <w:rPr>
          <w:i/>
          <w:iCs/>
        </w:rPr>
        <w:t>What is the goal of your website?</w:t>
      </w:r>
    </w:p>
    <w:p w14:paraId="196A5486" w14:textId="6B4DCAEF" w:rsidR="00732F8A" w:rsidRPr="00732F8A" w:rsidRDefault="00732F8A" w:rsidP="009B4137">
      <w:pPr>
        <w:rPr>
          <w:b/>
          <w:bCs/>
        </w:rPr>
      </w:pPr>
      <w:r>
        <w:rPr>
          <w:b/>
          <w:bCs/>
        </w:rPr>
        <w:t>The goal of my website is to</w:t>
      </w:r>
      <w:r w:rsidR="00192663">
        <w:rPr>
          <w:b/>
          <w:bCs/>
        </w:rPr>
        <w:t xml:space="preserve"> provide information about myself to future employers </w:t>
      </w:r>
      <w:r w:rsidR="00192663">
        <w:rPr>
          <w:b/>
          <w:bCs/>
        </w:rPr>
        <w:tab/>
        <w:t xml:space="preserve">or to persons of interest involving my career. It is meant to showcase what I am </w:t>
      </w:r>
      <w:r w:rsidR="00192663">
        <w:rPr>
          <w:b/>
          <w:bCs/>
        </w:rPr>
        <w:tab/>
        <w:t>capable of doing and what I have done in the past.</w:t>
      </w:r>
    </w:p>
    <w:p w14:paraId="48B10FD4" w14:textId="20573747" w:rsidR="009B4137" w:rsidRDefault="00CE6EB3" w:rsidP="009B4137">
      <w:pPr>
        <w:rPr>
          <w:i/>
          <w:iCs/>
        </w:rPr>
      </w:pPr>
      <w:r w:rsidRPr="00CE6EB3">
        <w:rPr>
          <w:i/>
          <w:iCs/>
        </w:rPr>
        <w:t>Who is your audience, and do you want them to do on your website?</w:t>
      </w:r>
    </w:p>
    <w:p w14:paraId="4CF071BD" w14:textId="26984701" w:rsidR="00732F8A" w:rsidRPr="00732F8A" w:rsidRDefault="00732F8A" w:rsidP="009B4137">
      <w:pPr>
        <w:rPr>
          <w:b/>
          <w:bCs/>
        </w:rPr>
      </w:pPr>
      <w:r>
        <w:rPr>
          <w:b/>
          <w:bCs/>
        </w:rPr>
        <w:t xml:space="preserve">My </w:t>
      </w:r>
      <w:r w:rsidR="00192663">
        <w:rPr>
          <w:b/>
          <w:bCs/>
        </w:rPr>
        <w:t xml:space="preserve">audience is future employers and people who would like to see my skillset for </w:t>
      </w:r>
      <w:r w:rsidR="00192663">
        <w:rPr>
          <w:b/>
          <w:bCs/>
        </w:rPr>
        <w:tab/>
        <w:t>evaluation purposes.</w:t>
      </w:r>
    </w:p>
    <w:p w14:paraId="07150764" w14:textId="1E58C63A" w:rsidR="009B4137" w:rsidRDefault="00CE6EB3" w:rsidP="009B4137">
      <w:pPr>
        <w:rPr>
          <w:i/>
          <w:iCs/>
        </w:rPr>
      </w:pPr>
      <w:r w:rsidRPr="00CE6EB3">
        <w:rPr>
          <w:i/>
          <w:iCs/>
        </w:rPr>
        <w:t>What’s the type of website? (e.g., basic informational, membership, online store)</w:t>
      </w:r>
    </w:p>
    <w:p w14:paraId="4EB9613B" w14:textId="488069A2" w:rsidR="00732F8A" w:rsidRPr="00732F8A" w:rsidRDefault="00732F8A" w:rsidP="009B4137">
      <w:pPr>
        <w:rPr>
          <w:b/>
          <w:bCs/>
        </w:rPr>
      </w:pPr>
      <w:r>
        <w:rPr>
          <w:b/>
          <w:bCs/>
        </w:rPr>
        <w:t xml:space="preserve">My website is </w:t>
      </w:r>
      <w:r w:rsidR="00192663">
        <w:rPr>
          <w:b/>
          <w:bCs/>
        </w:rPr>
        <w:t xml:space="preserve">an informational-portfolio type, in which I will give a description of </w:t>
      </w:r>
      <w:r w:rsidR="00192663">
        <w:rPr>
          <w:b/>
          <w:bCs/>
        </w:rPr>
        <w:tab/>
        <w:t>myself and provide details that would usually appear on a resumé.</w:t>
      </w:r>
    </w:p>
    <w:p w14:paraId="17D6B2AF" w14:textId="1D3628B5" w:rsidR="009B4137" w:rsidRDefault="00CE6EB3" w:rsidP="009B4137">
      <w:pPr>
        <w:rPr>
          <w:i/>
          <w:iCs/>
        </w:rPr>
      </w:pPr>
      <w:r w:rsidRPr="00CE6EB3">
        <w:rPr>
          <w:i/>
          <w:iCs/>
        </w:rPr>
        <w:t xml:space="preserve">What content are you aiming to publish, and at what volume? What’s the purpose of this </w:t>
      </w:r>
      <w:r w:rsidR="009C28A1">
        <w:rPr>
          <w:i/>
          <w:iCs/>
        </w:rPr>
        <w:tab/>
      </w:r>
      <w:r w:rsidRPr="00CE6EB3">
        <w:rPr>
          <w:i/>
          <w:iCs/>
        </w:rPr>
        <w:t>content?</w:t>
      </w:r>
    </w:p>
    <w:p w14:paraId="229B4161" w14:textId="2A44E64A" w:rsidR="00732F8A" w:rsidRDefault="00732F8A" w:rsidP="009B4137">
      <w:pPr>
        <w:rPr>
          <w:b/>
          <w:bCs/>
        </w:rPr>
      </w:pPr>
      <w:r>
        <w:rPr>
          <w:b/>
          <w:bCs/>
        </w:rPr>
        <w:t>The</w:t>
      </w:r>
      <w:r w:rsidR="00000062">
        <w:rPr>
          <w:b/>
          <w:bCs/>
        </w:rPr>
        <w:t xml:space="preserve"> content I am aiming to publish is my skillset when it comes to cyber security, </w:t>
      </w:r>
      <w:r w:rsidR="00000062">
        <w:rPr>
          <w:b/>
          <w:bCs/>
        </w:rPr>
        <w:tab/>
        <w:t xml:space="preserve">and I hope to integrate this content into multiple tabs throughout my website, as to </w:t>
      </w:r>
      <w:r w:rsidR="00000062">
        <w:rPr>
          <w:b/>
          <w:bCs/>
        </w:rPr>
        <w:tab/>
        <w:t xml:space="preserve">make it apparent what the purpose of the website is. The purpose of this content is </w:t>
      </w:r>
      <w:r w:rsidR="00000062">
        <w:rPr>
          <w:b/>
          <w:bCs/>
        </w:rPr>
        <w:tab/>
        <w:t>to showcase my talents and show viewers</w:t>
      </w:r>
      <w:r w:rsidR="009C57F8">
        <w:rPr>
          <w:b/>
          <w:bCs/>
        </w:rPr>
        <w:t xml:space="preserve"> that I am a professional in my practice.</w:t>
      </w:r>
    </w:p>
    <w:p w14:paraId="602B63F6" w14:textId="41C467F8" w:rsidR="00CE6EB3" w:rsidRPr="00732F8A" w:rsidRDefault="00CE6EB3" w:rsidP="00732F8A">
      <w:pPr>
        <w:rPr>
          <w:b/>
          <w:bCs/>
        </w:rPr>
      </w:pPr>
      <w:r w:rsidRPr="009B4137">
        <w:rPr>
          <w:i/>
          <w:iCs/>
        </w:rPr>
        <w:lastRenderedPageBreak/>
        <w:t xml:space="preserve">Considering the big picture, how will you structure your website for the best navigational </w:t>
      </w:r>
      <w:r w:rsidR="009C28A1">
        <w:rPr>
          <w:i/>
          <w:iCs/>
        </w:rPr>
        <w:tab/>
      </w:r>
      <w:r w:rsidRPr="009B4137">
        <w:rPr>
          <w:i/>
          <w:iCs/>
        </w:rPr>
        <w:t>experience?</w:t>
      </w:r>
    </w:p>
    <w:p w14:paraId="3404BCC9" w14:textId="7B01570E" w:rsidR="00732F8A" w:rsidRDefault="00732F8A" w:rsidP="009B4137">
      <w:pPr>
        <w:rPr>
          <w:b/>
          <w:bCs/>
        </w:rPr>
      </w:pPr>
      <w:r>
        <w:rPr>
          <w:b/>
          <w:bCs/>
        </w:rPr>
        <w:t>I will</w:t>
      </w:r>
      <w:r w:rsidR="009C57F8">
        <w:rPr>
          <w:b/>
          <w:bCs/>
        </w:rPr>
        <w:t xml:space="preserve"> make the website </w:t>
      </w:r>
      <w:r w:rsidR="0055090C">
        <w:rPr>
          <w:b/>
          <w:bCs/>
        </w:rPr>
        <w:t>highly organized</w:t>
      </w:r>
      <w:r w:rsidR="009C57F8">
        <w:rPr>
          <w:b/>
          <w:bCs/>
        </w:rPr>
        <w:t xml:space="preserve">, with a few main top tabs, and side tabs </w:t>
      </w:r>
      <w:r w:rsidR="0055090C">
        <w:rPr>
          <w:b/>
          <w:bCs/>
        </w:rPr>
        <w:tab/>
      </w:r>
      <w:r w:rsidR="009C57F8">
        <w:rPr>
          <w:b/>
          <w:bCs/>
        </w:rPr>
        <w:t xml:space="preserve">that can showcase more information based on which top tab the user is currently </w:t>
      </w:r>
      <w:r w:rsidR="009C57F8">
        <w:rPr>
          <w:b/>
          <w:bCs/>
        </w:rPr>
        <w:tab/>
        <w:t>viewing.</w:t>
      </w:r>
    </w:p>
    <w:p w14:paraId="7CAEB48C" w14:textId="77777777" w:rsidR="00732F8A" w:rsidRPr="00732F8A" w:rsidRDefault="00732F8A" w:rsidP="009B4137">
      <w:pPr>
        <w:rPr>
          <w:b/>
          <w:bCs/>
        </w:rPr>
      </w:pPr>
    </w:p>
    <w:p w14:paraId="5CF469FC" w14:textId="4D6F38A0" w:rsidR="00CE6EB3" w:rsidRPr="009C28A1" w:rsidRDefault="00CE6EB3" w:rsidP="009C28A1">
      <w:pPr>
        <w:pStyle w:val="ListParagraph"/>
        <w:ind w:left="1080" w:firstLine="0"/>
        <w:rPr>
          <w:b/>
          <w:bCs/>
          <w:u w:val="single"/>
        </w:rPr>
      </w:pPr>
      <w:r w:rsidRPr="009C28A1">
        <w:rPr>
          <w:b/>
          <w:bCs/>
          <w:u w:val="single"/>
        </w:rPr>
        <w:t>Create a wireframe</w:t>
      </w:r>
    </w:p>
    <w:p w14:paraId="0E4940F7" w14:textId="413B01A6" w:rsidR="009B4137" w:rsidRDefault="00CE6EB3" w:rsidP="009B4137">
      <w:pPr>
        <w:pStyle w:val="Bibliography"/>
        <w:tabs>
          <w:tab w:val="left" w:pos="2092"/>
        </w:tabs>
        <w:rPr>
          <w:i/>
          <w:iCs/>
        </w:rPr>
      </w:pPr>
      <w:r>
        <w:tab/>
      </w:r>
      <w:r w:rsidRPr="00CE6EB3">
        <w:rPr>
          <w:i/>
          <w:iCs/>
        </w:rPr>
        <w:t>What individual pages do you want? What content will be on those pages?</w:t>
      </w:r>
    </w:p>
    <w:p w14:paraId="0FBB0DB5" w14:textId="105747CD" w:rsidR="00732F8A" w:rsidRDefault="00732F8A" w:rsidP="00732F8A">
      <w:pPr>
        <w:rPr>
          <w:b/>
          <w:bCs/>
        </w:rPr>
      </w:pPr>
      <w:r>
        <w:rPr>
          <w:b/>
          <w:bCs/>
        </w:rPr>
        <w:t>I</w:t>
      </w:r>
      <w:r w:rsidR="00D40F78">
        <w:rPr>
          <w:b/>
          <w:bCs/>
        </w:rPr>
        <w:t xml:space="preserve"> will list the following pages that I would want on my website.</w:t>
      </w:r>
    </w:p>
    <w:p w14:paraId="7F6A4A34" w14:textId="36C0B251" w:rsidR="00D40F78" w:rsidRDefault="00D40F78" w:rsidP="00732F8A">
      <w:pPr>
        <w:rPr>
          <w:b/>
          <w:bCs/>
        </w:rPr>
      </w:pPr>
      <w:r>
        <w:rPr>
          <w:b/>
          <w:bCs/>
        </w:rPr>
        <w:t>About Me:</w:t>
      </w:r>
      <w:r w:rsidR="00B913A6">
        <w:rPr>
          <w:b/>
          <w:bCs/>
        </w:rPr>
        <w:t xml:space="preserve"> This page will give general information about me, as well as a short </w:t>
      </w:r>
      <w:r w:rsidR="00B913A6">
        <w:rPr>
          <w:b/>
          <w:bCs/>
        </w:rPr>
        <w:tab/>
        <w:t>introduction as to who I am.</w:t>
      </w:r>
    </w:p>
    <w:p w14:paraId="0DBA4C90" w14:textId="1FDBE0F2" w:rsidR="00D40F78" w:rsidRDefault="00D40F78" w:rsidP="00732F8A">
      <w:pPr>
        <w:rPr>
          <w:b/>
          <w:bCs/>
        </w:rPr>
      </w:pPr>
      <w:r>
        <w:rPr>
          <w:b/>
          <w:bCs/>
        </w:rPr>
        <w:t>Current Projects:</w:t>
      </w:r>
      <w:r w:rsidR="00B913A6">
        <w:rPr>
          <w:b/>
          <w:bCs/>
        </w:rPr>
        <w:t xml:space="preserve"> This page will show the projects that I am currently working on.</w:t>
      </w:r>
    </w:p>
    <w:p w14:paraId="056FAC21" w14:textId="170D93EA" w:rsidR="00D40F78" w:rsidRDefault="00D40F78" w:rsidP="00732F8A">
      <w:pPr>
        <w:rPr>
          <w:b/>
          <w:bCs/>
        </w:rPr>
      </w:pPr>
      <w:r>
        <w:rPr>
          <w:b/>
          <w:bCs/>
        </w:rPr>
        <w:t>Past Projects:</w:t>
      </w:r>
      <w:r w:rsidR="00B913A6">
        <w:rPr>
          <w:b/>
          <w:bCs/>
        </w:rPr>
        <w:t xml:space="preserve"> This page will present past projects that I have completed.</w:t>
      </w:r>
    </w:p>
    <w:p w14:paraId="0FDC9F37" w14:textId="0F2474E3" w:rsidR="00D40F78" w:rsidRDefault="00D40F78" w:rsidP="00732F8A">
      <w:pPr>
        <w:rPr>
          <w:b/>
          <w:bCs/>
        </w:rPr>
      </w:pPr>
      <w:r>
        <w:rPr>
          <w:b/>
          <w:bCs/>
        </w:rPr>
        <w:t>Education:</w:t>
      </w:r>
      <w:r w:rsidR="00B913A6">
        <w:rPr>
          <w:b/>
          <w:bCs/>
        </w:rPr>
        <w:t xml:space="preserve"> This page will show what degrees I hold, as well as what schools I have </w:t>
      </w:r>
      <w:r w:rsidR="00B913A6">
        <w:rPr>
          <w:b/>
          <w:bCs/>
        </w:rPr>
        <w:tab/>
        <w:t>attended in the past.</w:t>
      </w:r>
    </w:p>
    <w:p w14:paraId="27AAF5F5" w14:textId="60CAC6A7" w:rsidR="00D40F78" w:rsidRDefault="00D40F78" w:rsidP="00732F8A">
      <w:pPr>
        <w:rPr>
          <w:b/>
          <w:bCs/>
        </w:rPr>
      </w:pPr>
      <w:r>
        <w:rPr>
          <w:b/>
          <w:bCs/>
        </w:rPr>
        <w:t>Employment:</w:t>
      </w:r>
      <w:r w:rsidR="00B913A6">
        <w:rPr>
          <w:b/>
          <w:bCs/>
        </w:rPr>
        <w:t xml:space="preserve"> This page will show who I am currently employed with, or who has </w:t>
      </w:r>
      <w:r w:rsidR="00B913A6">
        <w:rPr>
          <w:b/>
          <w:bCs/>
        </w:rPr>
        <w:tab/>
        <w:t>employed me in the past</w:t>
      </w:r>
      <w:r w:rsidR="009A34C8">
        <w:rPr>
          <w:b/>
          <w:bCs/>
        </w:rPr>
        <w:t xml:space="preserve">. It will also have a copy of my resume for an employer to </w:t>
      </w:r>
      <w:r w:rsidR="009A34C8">
        <w:rPr>
          <w:b/>
          <w:bCs/>
        </w:rPr>
        <w:tab/>
        <w:t>download.</w:t>
      </w:r>
    </w:p>
    <w:p w14:paraId="37034F50" w14:textId="0E4CEA19" w:rsidR="00D40F78" w:rsidRDefault="00D40F78" w:rsidP="00732F8A">
      <w:pPr>
        <w:rPr>
          <w:b/>
          <w:bCs/>
        </w:rPr>
      </w:pPr>
      <w:r>
        <w:rPr>
          <w:b/>
          <w:bCs/>
        </w:rPr>
        <w:t>Certifications:</w:t>
      </w:r>
      <w:r w:rsidR="00B913A6">
        <w:rPr>
          <w:b/>
          <w:bCs/>
        </w:rPr>
        <w:t xml:space="preserve"> This page will show the current certifications that I have, which </w:t>
      </w:r>
      <w:r w:rsidR="00B913A6">
        <w:rPr>
          <w:b/>
          <w:bCs/>
        </w:rPr>
        <w:tab/>
        <w:t>could include ones such as Network+ and Security+.</w:t>
      </w:r>
    </w:p>
    <w:p w14:paraId="662F9E3A" w14:textId="62BF8805" w:rsidR="00D40F78" w:rsidRDefault="00B76EE7" w:rsidP="00732F8A">
      <w:pPr>
        <w:rPr>
          <w:b/>
          <w:bCs/>
        </w:rPr>
      </w:pPr>
      <w:r>
        <w:rPr>
          <w:b/>
          <w:bCs/>
        </w:rPr>
        <w:t>Hobbies:</w:t>
      </w:r>
      <w:r w:rsidR="00B913A6">
        <w:rPr>
          <w:b/>
          <w:bCs/>
        </w:rPr>
        <w:t xml:space="preserve"> This page will show what I like to do in my spare time professionally, as </w:t>
      </w:r>
      <w:r w:rsidR="00B913A6">
        <w:rPr>
          <w:b/>
          <w:bCs/>
        </w:rPr>
        <w:tab/>
        <w:t>well as other small hobbies that I have picked up.</w:t>
      </w:r>
    </w:p>
    <w:p w14:paraId="6449096B" w14:textId="6E2DCAE7" w:rsidR="00B76EE7" w:rsidRDefault="00B76EE7" w:rsidP="00732F8A">
      <w:pPr>
        <w:rPr>
          <w:b/>
          <w:bCs/>
        </w:rPr>
      </w:pPr>
      <w:r>
        <w:rPr>
          <w:b/>
          <w:bCs/>
        </w:rPr>
        <w:lastRenderedPageBreak/>
        <w:t>Contact Me:</w:t>
      </w:r>
      <w:r w:rsidR="00B913A6">
        <w:rPr>
          <w:b/>
          <w:bCs/>
        </w:rPr>
        <w:t xml:space="preserve"> This page will give the viewer contact information if that would like to </w:t>
      </w:r>
      <w:r w:rsidR="00B913A6">
        <w:rPr>
          <w:b/>
          <w:bCs/>
        </w:rPr>
        <w:tab/>
        <w:t>reach me for more information or for possible employment.</w:t>
      </w:r>
    </w:p>
    <w:p w14:paraId="6D847C60" w14:textId="6F5CA035" w:rsidR="00B76EE7" w:rsidRDefault="00B76EE7" w:rsidP="00732F8A">
      <w:pPr>
        <w:rPr>
          <w:b/>
          <w:bCs/>
        </w:rPr>
      </w:pPr>
      <w:r>
        <w:rPr>
          <w:b/>
          <w:bCs/>
        </w:rPr>
        <w:t>Ac</w:t>
      </w:r>
      <w:r w:rsidR="00B913A6">
        <w:rPr>
          <w:b/>
          <w:bCs/>
        </w:rPr>
        <w:t>hievements</w:t>
      </w:r>
      <w:r>
        <w:rPr>
          <w:b/>
          <w:bCs/>
        </w:rPr>
        <w:t>:</w:t>
      </w:r>
      <w:r w:rsidR="00B913A6">
        <w:rPr>
          <w:b/>
          <w:bCs/>
        </w:rPr>
        <w:t xml:space="preserve"> This page will display what awards I have been given in the past for </w:t>
      </w:r>
      <w:r w:rsidR="00B913A6">
        <w:rPr>
          <w:b/>
          <w:bCs/>
        </w:rPr>
        <w:tab/>
        <w:t>accomplishments concerning my career.</w:t>
      </w:r>
    </w:p>
    <w:p w14:paraId="5F3E19D1" w14:textId="0C248059" w:rsidR="00B76EE7" w:rsidRPr="00732F8A" w:rsidRDefault="00B76EE7" w:rsidP="00732F8A">
      <w:pPr>
        <w:rPr>
          <w:b/>
          <w:bCs/>
        </w:rPr>
      </w:pPr>
      <w:r>
        <w:rPr>
          <w:b/>
          <w:bCs/>
        </w:rPr>
        <w:t>Skills:</w:t>
      </w:r>
      <w:r w:rsidR="00B913A6">
        <w:rPr>
          <w:b/>
          <w:bCs/>
        </w:rPr>
        <w:t xml:space="preserve"> This page will give a rundown of the clear-cut skills I have, whether it be </w:t>
      </w:r>
      <w:r w:rsidR="00B913A6">
        <w:rPr>
          <w:b/>
          <w:bCs/>
        </w:rPr>
        <w:tab/>
        <w:t>programming languages or computer hardware experience.</w:t>
      </w:r>
    </w:p>
    <w:p w14:paraId="35555C8B" w14:textId="26D5621F" w:rsidR="009B4137" w:rsidRDefault="009C28A1" w:rsidP="009B4137">
      <w:pPr>
        <w:pStyle w:val="Bibliography"/>
        <w:tabs>
          <w:tab w:val="left" w:pos="2092"/>
        </w:tabs>
        <w:rPr>
          <w:i/>
          <w:iCs/>
        </w:rPr>
      </w:pPr>
      <w:r>
        <w:rPr>
          <w:i/>
          <w:iCs/>
        </w:rPr>
        <w:tab/>
      </w:r>
      <w:r w:rsidR="00CE6EB3" w:rsidRPr="00CE6EB3">
        <w:rPr>
          <w:i/>
          <w:iCs/>
        </w:rPr>
        <w:t>How can you organize those pages into categories? (These categories might represent your homepage menu — if it helps to think about it like that.)</w:t>
      </w:r>
    </w:p>
    <w:p w14:paraId="5060A01F" w14:textId="2AC79F3A" w:rsidR="00732F8A" w:rsidRDefault="00732F8A" w:rsidP="00732F8A">
      <w:pPr>
        <w:rPr>
          <w:b/>
          <w:bCs/>
        </w:rPr>
      </w:pPr>
      <w:r>
        <w:rPr>
          <w:b/>
          <w:bCs/>
        </w:rPr>
        <w:t>I can</w:t>
      </w:r>
      <w:r w:rsidR="00811891">
        <w:rPr>
          <w:b/>
          <w:bCs/>
        </w:rPr>
        <w:t xml:space="preserve"> organize these pages into tabs, and based on which tab the viewer is visiting, </w:t>
      </w:r>
      <w:r w:rsidR="00811891">
        <w:rPr>
          <w:b/>
          <w:bCs/>
        </w:rPr>
        <w:tab/>
        <w:t>relevant tabs will be shown on the side bar. Here is how I will organize it:</w:t>
      </w:r>
    </w:p>
    <w:p w14:paraId="47342F0A" w14:textId="28BDE25E" w:rsidR="00811891" w:rsidRDefault="00811891" w:rsidP="00732F8A">
      <w:pPr>
        <w:rPr>
          <w:b/>
          <w:bCs/>
        </w:rPr>
      </w:pPr>
      <w:r>
        <w:rPr>
          <w:b/>
          <w:bCs/>
        </w:rPr>
        <w:t xml:space="preserve">Home: Brings the viewer to the home page with a cover letter introduction (Website </w:t>
      </w:r>
      <w:r>
        <w:rPr>
          <w:b/>
          <w:bCs/>
        </w:rPr>
        <w:tab/>
        <w:t>will open to this page initially). No side tabs will be present on this page.</w:t>
      </w:r>
    </w:p>
    <w:p w14:paraId="17A20A11" w14:textId="277E3729" w:rsidR="00811891" w:rsidRDefault="00811891" w:rsidP="00732F8A">
      <w:pPr>
        <w:rPr>
          <w:b/>
          <w:bCs/>
        </w:rPr>
      </w:pPr>
      <w:r>
        <w:rPr>
          <w:b/>
          <w:bCs/>
        </w:rPr>
        <w:t xml:space="preserve">Projects: This page will display the “Current Projects” tab, with a side tab for “Past </w:t>
      </w:r>
      <w:r>
        <w:rPr>
          <w:b/>
          <w:bCs/>
        </w:rPr>
        <w:tab/>
        <w:t>Projects”.</w:t>
      </w:r>
    </w:p>
    <w:p w14:paraId="3016E521" w14:textId="32257BB9" w:rsidR="009D4211" w:rsidRDefault="009D4211" w:rsidP="00732F8A">
      <w:pPr>
        <w:rPr>
          <w:b/>
          <w:bCs/>
        </w:rPr>
      </w:pPr>
      <w:r>
        <w:rPr>
          <w:b/>
          <w:bCs/>
        </w:rPr>
        <w:t>Achievements: This tab will display the “Achievements” page as described above.</w:t>
      </w:r>
    </w:p>
    <w:p w14:paraId="1F3F71D7" w14:textId="13EDDE84" w:rsidR="00811891" w:rsidRDefault="00811891" w:rsidP="00732F8A">
      <w:pPr>
        <w:rPr>
          <w:b/>
          <w:bCs/>
        </w:rPr>
      </w:pPr>
      <w:r>
        <w:rPr>
          <w:b/>
          <w:bCs/>
        </w:rPr>
        <w:t xml:space="preserve">About Me: Will follow the same template of described “About Me” page, with the </w:t>
      </w:r>
      <w:r>
        <w:rPr>
          <w:b/>
          <w:bCs/>
        </w:rPr>
        <w:tab/>
        <w:t>side tabs being “Employment”, “Certifications”,</w:t>
      </w:r>
      <w:r w:rsidR="009D4211">
        <w:rPr>
          <w:b/>
          <w:bCs/>
        </w:rPr>
        <w:t xml:space="preserve"> “Skills”,</w:t>
      </w:r>
      <w:r>
        <w:rPr>
          <w:b/>
          <w:bCs/>
        </w:rPr>
        <w:t xml:space="preserve"> and “Hobbies”.</w:t>
      </w:r>
    </w:p>
    <w:p w14:paraId="4E763AE2" w14:textId="5E030E70" w:rsidR="00811891" w:rsidRPr="00732F8A" w:rsidRDefault="00811891" w:rsidP="00732F8A">
      <w:pPr>
        <w:rPr>
          <w:b/>
          <w:bCs/>
        </w:rPr>
      </w:pPr>
      <w:r>
        <w:rPr>
          <w:b/>
          <w:bCs/>
        </w:rPr>
        <w:t xml:space="preserve">Contact: This page will display my contact information from the described “Contact </w:t>
      </w:r>
      <w:r>
        <w:rPr>
          <w:b/>
          <w:bCs/>
        </w:rPr>
        <w:tab/>
        <w:t>Me” page and will have no side tabs.</w:t>
      </w:r>
    </w:p>
    <w:p w14:paraId="2095F995" w14:textId="63220E9C" w:rsidR="009B4137" w:rsidRDefault="009C28A1" w:rsidP="009B4137">
      <w:pPr>
        <w:pStyle w:val="Bibliography"/>
        <w:tabs>
          <w:tab w:val="left" w:pos="2092"/>
        </w:tabs>
        <w:rPr>
          <w:i/>
          <w:iCs/>
        </w:rPr>
      </w:pPr>
      <w:r>
        <w:rPr>
          <w:i/>
          <w:iCs/>
        </w:rPr>
        <w:tab/>
      </w:r>
      <w:r w:rsidR="00CE6EB3" w:rsidRPr="00CE6EB3">
        <w:rPr>
          <w:i/>
          <w:iCs/>
        </w:rPr>
        <w:t>What is the hierarchy of pages on your site?</w:t>
      </w:r>
    </w:p>
    <w:p w14:paraId="473A743C" w14:textId="6A7F9C81" w:rsidR="00732F8A" w:rsidRPr="00732F8A" w:rsidRDefault="008B3015" w:rsidP="00732F8A">
      <w:pPr>
        <w:rPr>
          <w:b/>
          <w:bCs/>
        </w:rPr>
      </w:pPr>
      <w:r>
        <w:rPr>
          <w:b/>
          <w:bCs/>
        </w:rPr>
        <w:t xml:space="preserve">As stated above, each page will give relevant side tabs to the home page </w:t>
      </w:r>
      <w:r w:rsidR="00BB63DE">
        <w:rPr>
          <w:b/>
          <w:bCs/>
        </w:rPr>
        <w:t xml:space="preserve">top </w:t>
      </w:r>
      <w:r>
        <w:rPr>
          <w:b/>
          <w:bCs/>
        </w:rPr>
        <w:t xml:space="preserve">tab that </w:t>
      </w:r>
      <w:r>
        <w:rPr>
          <w:b/>
          <w:bCs/>
        </w:rPr>
        <w:tab/>
        <w:t>they click on,</w:t>
      </w:r>
      <w:r w:rsidR="00BB63DE">
        <w:rPr>
          <w:b/>
          <w:bCs/>
        </w:rPr>
        <w:t xml:space="preserve"> with the exception being the home page.</w:t>
      </w:r>
    </w:p>
    <w:p w14:paraId="14D3F460" w14:textId="2C975E39" w:rsidR="009B4137" w:rsidRDefault="009C28A1" w:rsidP="009B4137">
      <w:pPr>
        <w:pStyle w:val="Bibliography"/>
        <w:tabs>
          <w:tab w:val="left" w:pos="2092"/>
        </w:tabs>
        <w:rPr>
          <w:i/>
          <w:iCs/>
        </w:rPr>
      </w:pPr>
      <w:r>
        <w:rPr>
          <w:i/>
          <w:iCs/>
        </w:rPr>
        <w:tab/>
      </w:r>
      <w:r w:rsidR="00CE6EB3" w:rsidRPr="00CE6EB3">
        <w:rPr>
          <w:i/>
          <w:iCs/>
        </w:rPr>
        <w:t>How will the pages link together?</w:t>
      </w:r>
    </w:p>
    <w:p w14:paraId="5918A44B" w14:textId="12E47804" w:rsidR="00732F8A" w:rsidRPr="00732F8A" w:rsidRDefault="00732F8A" w:rsidP="00732F8A">
      <w:pPr>
        <w:rPr>
          <w:b/>
          <w:bCs/>
        </w:rPr>
      </w:pPr>
      <w:r>
        <w:rPr>
          <w:b/>
          <w:bCs/>
        </w:rPr>
        <w:lastRenderedPageBreak/>
        <w:t>The various</w:t>
      </w:r>
      <w:r w:rsidR="00BB63DE">
        <w:rPr>
          <w:b/>
          <w:bCs/>
        </w:rPr>
        <w:t xml:space="preserve"> pages will link together based on the top tab that is selected. For </w:t>
      </w:r>
      <w:r w:rsidR="00BB63DE">
        <w:rPr>
          <w:b/>
          <w:bCs/>
        </w:rPr>
        <w:tab/>
        <w:t xml:space="preserve">example, you can get to the “Past Projects” tab by clicking on the main “Projects” </w:t>
      </w:r>
      <w:r w:rsidR="00BB63DE">
        <w:rPr>
          <w:b/>
          <w:bCs/>
        </w:rPr>
        <w:tab/>
        <w:t>tab and selecting “Past Projects” from the side bar.</w:t>
      </w:r>
    </w:p>
    <w:p w14:paraId="47F0BB14" w14:textId="46068B98" w:rsidR="00CE6EB3" w:rsidRDefault="009C28A1" w:rsidP="009B4137">
      <w:pPr>
        <w:pStyle w:val="Bibliography"/>
        <w:tabs>
          <w:tab w:val="left" w:pos="2092"/>
        </w:tabs>
        <w:rPr>
          <w:i/>
          <w:iCs/>
        </w:rPr>
      </w:pPr>
      <w:r>
        <w:rPr>
          <w:i/>
          <w:iCs/>
        </w:rPr>
        <w:tab/>
      </w:r>
      <w:r w:rsidR="00CE6EB3" w:rsidRPr="00CE6EB3">
        <w:rPr>
          <w:i/>
          <w:iCs/>
        </w:rPr>
        <w:t>What pages and categories are essential to your site and user experience, and which ones could be removed or combined?</w:t>
      </w:r>
    </w:p>
    <w:p w14:paraId="2031B1AA" w14:textId="49862D1C" w:rsidR="00732F8A" w:rsidRPr="00732F8A" w:rsidRDefault="009A34C8" w:rsidP="00732F8A">
      <w:pPr>
        <w:rPr>
          <w:b/>
          <w:bCs/>
        </w:rPr>
      </w:pPr>
      <w:r>
        <w:rPr>
          <w:b/>
          <w:bCs/>
        </w:rPr>
        <w:t xml:space="preserve">I feel that the pages I have mentioned are all necessary to my site and user </w:t>
      </w:r>
      <w:r>
        <w:rPr>
          <w:b/>
          <w:bCs/>
        </w:rPr>
        <w:tab/>
        <w:t xml:space="preserve">experience, and I may even want to add more as to give a deeper description about </w:t>
      </w:r>
      <w:r>
        <w:rPr>
          <w:b/>
          <w:bCs/>
        </w:rPr>
        <w:tab/>
        <w:t>myself as a potential employee for a recruiter.</w:t>
      </w:r>
    </w:p>
    <w:p w14:paraId="06628164" w14:textId="7945B66B" w:rsidR="00E614DD" w:rsidRDefault="00E614DD" w:rsidP="00CE6EB3">
      <w:pPr>
        <w:pStyle w:val="Bibliography"/>
        <w:tabs>
          <w:tab w:val="left" w:pos="2092"/>
        </w:tabs>
      </w:pP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9AA2" w14:textId="77777777" w:rsidR="008D280A" w:rsidRDefault="008D280A">
      <w:pPr>
        <w:spacing w:line="240" w:lineRule="auto"/>
      </w:pPr>
      <w:r>
        <w:separator/>
      </w:r>
    </w:p>
  </w:endnote>
  <w:endnote w:type="continuationSeparator" w:id="0">
    <w:p w14:paraId="5A085780" w14:textId="77777777" w:rsidR="008D280A" w:rsidRDefault="008D2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E802" w14:textId="77777777" w:rsidR="008D280A" w:rsidRDefault="008D280A">
      <w:pPr>
        <w:spacing w:line="240" w:lineRule="auto"/>
      </w:pPr>
      <w:r>
        <w:separator/>
      </w:r>
    </w:p>
  </w:footnote>
  <w:footnote w:type="continuationSeparator" w:id="0">
    <w:p w14:paraId="02F4B94D" w14:textId="77777777" w:rsidR="008D280A" w:rsidRDefault="008D2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28E0" w14:textId="26AFCC3D" w:rsidR="00E614DD" w:rsidRDefault="00732F8A">
    <w:pPr>
      <w:pStyle w:val="Header"/>
    </w:pPr>
    <w:r>
      <w:t>Garcia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ECE10" w14:textId="1C18AADA" w:rsidR="00E614DD" w:rsidRDefault="0032708C">
    <w:pPr>
      <w:pStyle w:val="Header"/>
    </w:pPr>
    <w:r>
      <w:t>Garcia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76308"/>
    <w:multiLevelType w:val="hybridMultilevel"/>
    <w:tmpl w:val="E59C4E2E"/>
    <w:lvl w:ilvl="0" w:tplc="BE8EE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0B5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7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0A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68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2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46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03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670281E"/>
    <w:multiLevelType w:val="hybridMultilevel"/>
    <w:tmpl w:val="4426C542"/>
    <w:lvl w:ilvl="0" w:tplc="F84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532ED4"/>
    <w:multiLevelType w:val="hybridMultilevel"/>
    <w:tmpl w:val="67EE9870"/>
    <w:lvl w:ilvl="0" w:tplc="8C58B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013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A7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63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CB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85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0E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00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0E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6"/>
  </w:num>
  <w:num w:numId="15">
    <w:abstractNumId w:val="22"/>
  </w:num>
  <w:num w:numId="16">
    <w:abstractNumId w:val="18"/>
  </w:num>
  <w:num w:numId="17">
    <w:abstractNumId w:val="12"/>
  </w:num>
  <w:num w:numId="18">
    <w:abstractNumId w:val="11"/>
  </w:num>
  <w:num w:numId="19">
    <w:abstractNumId w:val="17"/>
  </w:num>
  <w:num w:numId="20">
    <w:abstractNumId w:val="24"/>
  </w:num>
  <w:num w:numId="21">
    <w:abstractNumId w:val="14"/>
  </w:num>
  <w:num w:numId="22">
    <w:abstractNumId w:val="21"/>
  </w:num>
  <w:num w:numId="23">
    <w:abstractNumId w:val="15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8C"/>
    <w:rsid w:val="00000062"/>
    <w:rsid w:val="00040CBB"/>
    <w:rsid w:val="000B78C8"/>
    <w:rsid w:val="001463B2"/>
    <w:rsid w:val="00192663"/>
    <w:rsid w:val="001F62C0"/>
    <w:rsid w:val="00245E02"/>
    <w:rsid w:val="0032708C"/>
    <w:rsid w:val="00353B66"/>
    <w:rsid w:val="004A2675"/>
    <w:rsid w:val="004F7139"/>
    <w:rsid w:val="0055090C"/>
    <w:rsid w:val="00691EC1"/>
    <w:rsid w:val="00732F8A"/>
    <w:rsid w:val="007C53FB"/>
    <w:rsid w:val="00811891"/>
    <w:rsid w:val="008B3015"/>
    <w:rsid w:val="008B7D18"/>
    <w:rsid w:val="008D280A"/>
    <w:rsid w:val="008F1F97"/>
    <w:rsid w:val="008F4052"/>
    <w:rsid w:val="009A34C8"/>
    <w:rsid w:val="009B4137"/>
    <w:rsid w:val="009C28A1"/>
    <w:rsid w:val="009C57F8"/>
    <w:rsid w:val="009D4211"/>
    <w:rsid w:val="009D4EB3"/>
    <w:rsid w:val="00A14DEE"/>
    <w:rsid w:val="00A45448"/>
    <w:rsid w:val="00B13D1B"/>
    <w:rsid w:val="00B76EE7"/>
    <w:rsid w:val="00B818DF"/>
    <w:rsid w:val="00B913A6"/>
    <w:rsid w:val="00BB63DE"/>
    <w:rsid w:val="00C775EF"/>
    <w:rsid w:val="00CE6EB3"/>
    <w:rsid w:val="00D40F78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78531"/>
  <w15:chartTrackingRefBased/>
  <w15:docId w15:val="{C8AE7328-A4CF-499C-8317-62A060DA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CE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4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dm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185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Garcia</dc:creator>
  <cp:keywords/>
  <dc:description/>
  <cp:lastModifiedBy>Michael Garcia</cp:lastModifiedBy>
  <cp:revision>12</cp:revision>
  <dcterms:created xsi:type="dcterms:W3CDTF">2021-08-25T19:30:00Z</dcterms:created>
  <dcterms:modified xsi:type="dcterms:W3CDTF">2021-08-29T18:00:00Z</dcterms:modified>
  <cp:version/>
</cp:coreProperties>
</file>